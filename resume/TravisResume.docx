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150"/>
        <w:gridCol w:w="6786"/>
      </w:tblGrid>
      <w:tr w:rsidR="00C420C8" w:rsidRPr="005152F2" w14:paraId="79C5DA48" w14:textId="77777777" w:rsidTr="000C131F">
        <w:tc>
          <w:tcPr>
            <w:tcW w:w="3150" w:type="dxa"/>
          </w:tcPr>
          <w:p w14:paraId="5F4CEDF3" w14:textId="77777777" w:rsidR="00C420C8" w:rsidRPr="000C131F" w:rsidRDefault="000C131F" w:rsidP="003856C9">
            <w:pPr>
              <w:pStyle w:val="Heading1"/>
              <w:rPr>
                <w:sz w:val="40"/>
                <w:szCs w:val="40"/>
              </w:rPr>
            </w:pPr>
            <w:bookmarkStart w:id="0" w:name="_GoBack"/>
            <w:bookmarkEnd w:id="0"/>
            <w:r w:rsidRPr="000C131F">
              <w:rPr>
                <w:sz w:val="40"/>
                <w:szCs w:val="40"/>
              </w:rPr>
              <w:t>Travis Lavery</w:t>
            </w:r>
          </w:p>
          <w:p w14:paraId="25517D6A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4DBD75E9" wp14:editId="78615571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B3B6E8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T812y0oUAAATcwAADgAAAAAA&#10;AAAAAAAAAAAuAgAAZHJzL2Uyb0RvYy54bWxQSwECLQAUAAYACAAAACEAaEcb0NgAAAADAQAADwAA&#10;AAAAAAAAAAAAAACkFgAAZHJzL2Rvd25yZXYueG1sUEsFBgAAAAAEAAQA8wAAAKkXAAAAAA=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white [3201]" strokecolor="#37b6ae [3204]" strokeweight="1pt">
                        <v:stroke joinstyle="miter"/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white [3201]" strokecolor="#37b6ae [3204]" strokeweight="1pt">
                        <v:stroke joinstyle="miter"/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424501D5" w14:textId="77777777" w:rsidR="00C420C8" w:rsidRPr="00C420C8" w:rsidRDefault="000C131F" w:rsidP="00441EB9">
            <w:pPr>
              <w:pStyle w:val="Heading3"/>
            </w:pPr>
            <w:r>
              <w:t>travisalavery@gmail.com</w:t>
            </w:r>
          </w:p>
          <w:p w14:paraId="6C64164D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4917BC2C" wp14:editId="2E9AC205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CE753E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x7sU04QlAACj3wAADgAAAAAAAAAAAAAAAAAuAgAAZHJzL2Uyb0RvYy54bWxQSwECLQAUAAYA&#10;CAAAACEAaEcb0NgAAAADAQAADwAAAAAAAAAAAAAAAADeJwAAZHJzL2Rvd25yZXYueG1sUEsFBgAA&#10;AAAEAAQA8wAAAOMoAAAAAA=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white [3201]" strokecolor="#37b6ae [3204]" strokeweight="1pt">
                        <v:stroke joinstyle="miter"/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white [3201]" strokecolor="#37b6ae [3204]" strokeweight="1pt">
                        <v:stroke joinstyle="miter"/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6B88494" w14:textId="77777777" w:rsidR="00C420C8" w:rsidRPr="00C420C8" w:rsidRDefault="000C131F" w:rsidP="00441EB9">
            <w:pPr>
              <w:pStyle w:val="Heading3"/>
            </w:pPr>
            <w:r>
              <w:t>385-321-4305</w:t>
            </w:r>
          </w:p>
          <w:p w14:paraId="7FC2FE4C" w14:textId="77777777" w:rsidR="00C420C8" w:rsidRPr="00C420C8" w:rsidRDefault="000C131F" w:rsidP="005246B9">
            <w:pPr>
              <w:pStyle w:val="Graphic"/>
            </w:pPr>
            <w:r>
              <w:rPr>
                <w:noProof/>
              </w:rPr>
              <w:drawing>
                <wp:inline distT="0" distB="0" distL="0" distR="0" wp14:anchorId="02121216" wp14:editId="0A4C886C">
                  <wp:extent cx="666750" cy="3505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ithub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465" cy="36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2B652" w14:textId="77777777" w:rsidR="008D0105" w:rsidRPr="00C420C8" w:rsidRDefault="000C131F" w:rsidP="008D0105">
            <w:pPr>
              <w:pStyle w:val="Heading3"/>
            </w:pPr>
            <w:r w:rsidRPr="000C131F">
              <w:t>github.com/travislavery</w:t>
            </w:r>
          </w:p>
          <w:tbl>
            <w:tblPr>
              <w:tblW w:w="9450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150"/>
              <w:gridCol w:w="3150"/>
              <w:gridCol w:w="3150"/>
            </w:tblGrid>
            <w:tr w:rsidR="008D0105" w:rsidRPr="005152F2" w14:paraId="2D4B8EF6" w14:textId="77777777" w:rsidTr="008D0105">
              <w:tc>
                <w:tcPr>
                  <w:tcW w:w="3150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5B396CC9" w14:textId="77777777" w:rsidR="008D0105" w:rsidRDefault="008D0105" w:rsidP="00441EB9">
                  <w:pPr>
                    <w:pStyle w:val="Heading3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0" locked="0" layoutInCell="1" allowOverlap="1" wp14:anchorId="351A5414" wp14:editId="4E18609E">
                        <wp:simplePos x="0" y="0"/>
                        <wp:positionH relativeFrom="column">
                          <wp:posOffset>879902</wp:posOffset>
                        </wp:positionH>
                        <wp:positionV relativeFrom="paragraph">
                          <wp:posOffset>60960</wp:posOffset>
                        </wp:positionV>
                        <wp:extent cx="238125" cy="238125"/>
                        <wp:effectExtent l="0" t="0" r="9525" b="9525"/>
                        <wp:wrapNone/>
                        <wp:docPr id="12" name="Graphic 12" descr="Monito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Download?provider=MicrosoftIcon&amp;fileName=Monitor.sv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3F646E" wp14:editId="52FC95A5">
                            <wp:extent cx="329184" cy="329184"/>
                            <wp:effectExtent l="0" t="0" r="13970" b="13970"/>
                            <wp:docPr id="9" name="Freefor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329184" cy="329184"/>
                                    </a:xfrm>
                                    <a:custGeom>
                                      <a:avLst/>
                                      <a:gdLst>
                                        <a:gd name="T0" fmla="*/ 1362 w 3324"/>
                                        <a:gd name="T1" fmla="*/ 80 h 3324"/>
                                        <a:gd name="T2" fmla="*/ 991 w 3324"/>
                                        <a:gd name="T3" fmla="*/ 199 h 3324"/>
                                        <a:gd name="T4" fmla="*/ 666 w 3324"/>
                                        <a:gd name="T5" fmla="*/ 398 h 3324"/>
                                        <a:gd name="T6" fmla="*/ 397 w 3324"/>
                                        <a:gd name="T7" fmla="*/ 666 h 3324"/>
                                        <a:gd name="T8" fmla="*/ 198 w 3324"/>
                                        <a:gd name="T9" fmla="*/ 991 h 3324"/>
                                        <a:gd name="T10" fmla="*/ 80 w 3324"/>
                                        <a:gd name="T11" fmla="*/ 1362 h 3324"/>
                                        <a:gd name="T12" fmla="*/ 56 w 3324"/>
                                        <a:gd name="T13" fmla="*/ 1764 h 3324"/>
                                        <a:gd name="T14" fmla="*/ 128 w 3324"/>
                                        <a:gd name="T15" fmla="*/ 2152 h 3324"/>
                                        <a:gd name="T16" fmla="*/ 288 w 3324"/>
                                        <a:gd name="T17" fmla="*/ 2502 h 3324"/>
                                        <a:gd name="T18" fmla="*/ 524 w 3324"/>
                                        <a:gd name="T19" fmla="*/ 2800 h 3324"/>
                                        <a:gd name="T20" fmla="*/ 822 w 3324"/>
                                        <a:gd name="T21" fmla="*/ 3036 h 3324"/>
                                        <a:gd name="T22" fmla="*/ 1172 w 3324"/>
                                        <a:gd name="T23" fmla="*/ 3196 h 3324"/>
                                        <a:gd name="T24" fmla="*/ 1560 w 3324"/>
                                        <a:gd name="T25" fmla="*/ 3268 h 3324"/>
                                        <a:gd name="T26" fmla="*/ 1962 w 3324"/>
                                        <a:gd name="T27" fmla="*/ 3244 h 3324"/>
                                        <a:gd name="T28" fmla="*/ 2333 w 3324"/>
                                        <a:gd name="T29" fmla="*/ 3126 h 3324"/>
                                        <a:gd name="T30" fmla="*/ 2658 w 3324"/>
                                        <a:gd name="T31" fmla="*/ 2927 h 3324"/>
                                        <a:gd name="T32" fmla="*/ 2926 w 3324"/>
                                        <a:gd name="T33" fmla="*/ 2658 h 3324"/>
                                        <a:gd name="T34" fmla="*/ 3125 w 3324"/>
                                        <a:gd name="T35" fmla="*/ 2333 h 3324"/>
                                        <a:gd name="T36" fmla="*/ 3244 w 3324"/>
                                        <a:gd name="T37" fmla="*/ 1962 h 3324"/>
                                        <a:gd name="T38" fmla="*/ 3269 w 3324"/>
                                        <a:gd name="T39" fmla="*/ 1560 h 3324"/>
                                        <a:gd name="T40" fmla="*/ 3196 w 3324"/>
                                        <a:gd name="T41" fmla="*/ 1172 h 3324"/>
                                        <a:gd name="T42" fmla="*/ 3035 w 3324"/>
                                        <a:gd name="T43" fmla="*/ 822 h 3324"/>
                                        <a:gd name="T44" fmla="*/ 2801 w 3324"/>
                                        <a:gd name="T45" fmla="*/ 523 h 3324"/>
                                        <a:gd name="T46" fmla="*/ 2502 w 3324"/>
                                        <a:gd name="T47" fmla="*/ 289 h 3324"/>
                                        <a:gd name="T48" fmla="*/ 2152 w 3324"/>
                                        <a:gd name="T49" fmla="*/ 128 h 3324"/>
                                        <a:gd name="T50" fmla="*/ 1764 w 3324"/>
                                        <a:gd name="T51" fmla="*/ 55 h 3324"/>
                                        <a:gd name="T52" fmla="*/ 1871 w 3324"/>
                                        <a:gd name="T53" fmla="*/ 12 h 3324"/>
                                        <a:gd name="T54" fmla="*/ 2262 w 3324"/>
                                        <a:gd name="T55" fmla="*/ 112 h 3324"/>
                                        <a:gd name="T56" fmla="*/ 2612 w 3324"/>
                                        <a:gd name="T57" fmla="*/ 297 h 3324"/>
                                        <a:gd name="T58" fmla="*/ 2904 w 3324"/>
                                        <a:gd name="T59" fmla="*/ 558 h 3324"/>
                                        <a:gd name="T60" fmla="*/ 3130 w 3324"/>
                                        <a:gd name="T61" fmla="*/ 880 h 3324"/>
                                        <a:gd name="T62" fmla="*/ 3273 w 3324"/>
                                        <a:gd name="T63" fmla="*/ 1252 h 3324"/>
                                        <a:gd name="T64" fmla="*/ 3324 w 3324"/>
                                        <a:gd name="T65" fmla="*/ 1662 h 3324"/>
                                        <a:gd name="T66" fmla="*/ 3273 w 3324"/>
                                        <a:gd name="T67" fmla="*/ 2071 h 3324"/>
                                        <a:gd name="T68" fmla="*/ 3130 w 3324"/>
                                        <a:gd name="T69" fmla="*/ 2443 h 3324"/>
                                        <a:gd name="T70" fmla="*/ 2904 w 3324"/>
                                        <a:gd name="T71" fmla="*/ 2765 h 3324"/>
                                        <a:gd name="T72" fmla="*/ 2612 w 3324"/>
                                        <a:gd name="T73" fmla="*/ 3026 h 3324"/>
                                        <a:gd name="T74" fmla="*/ 2262 w 3324"/>
                                        <a:gd name="T75" fmla="*/ 3213 h 3324"/>
                                        <a:gd name="T76" fmla="*/ 1871 w 3324"/>
                                        <a:gd name="T77" fmla="*/ 3311 h 3324"/>
                                        <a:gd name="T78" fmla="*/ 1454 w 3324"/>
                                        <a:gd name="T79" fmla="*/ 3311 h 3324"/>
                                        <a:gd name="T80" fmla="*/ 1061 w 3324"/>
                                        <a:gd name="T81" fmla="*/ 3213 h 3324"/>
                                        <a:gd name="T82" fmla="*/ 712 w 3324"/>
                                        <a:gd name="T83" fmla="*/ 3026 h 3324"/>
                                        <a:gd name="T84" fmla="*/ 419 w 3324"/>
                                        <a:gd name="T85" fmla="*/ 2765 h 3324"/>
                                        <a:gd name="T86" fmla="*/ 194 w 3324"/>
                                        <a:gd name="T87" fmla="*/ 2443 h 3324"/>
                                        <a:gd name="T88" fmla="*/ 51 w 3324"/>
                                        <a:gd name="T89" fmla="*/ 2071 h 3324"/>
                                        <a:gd name="T90" fmla="*/ 0 w 3324"/>
                                        <a:gd name="T91" fmla="*/ 1662 h 3324"/>
                                        <a:gd name="T92" fmla="*/ 51 w 3324"/>
                                        <a:gd name="T93" fmla="*/ 1252 h 3324"/>
                                        <a:gd name="T94" fmla="*/ 194 w 3324"/>
                                        <a:gd name="T95" fmla="*/ 880 h 3324"/>
                                        <a:gd name="T96" fmla="*/ 419 w 3324"/>
                                        <a:gd name="T97" fmla="*/ 558 h 3324"/>
                                        <a:gd name="T98" fmla="*/ 712 w 3324"/>
                                        <a:gd name="T99" fmla="*/ 297 h 3324"/>
                                        <a:gd name="T100" fmla="*/ 1061 w 3324"/>
                                        <a:gd name="T101" fmla="*/ 112 h 3324"/>
                                        <a:gd name="T102" fmla="*/ 1454 w 3324"/>
                                        <a:gd name="T103" fmla="*/ 12 h 33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</a:cxnLst>
                                      <a:rect l="0" t="0" r="r" b="b"/>
                                      <a:pathLst>
                                        <a:path w="3324" h="3324">
                                          <a:moveTo>
                                            <a:pt x="1662" y="52"/>
                                          </a:moveTo>
                                          <a:lnTo>
                                            <a:pt x="1560" y="55"/>
                                          </a:lnTo>
                                          <a:lnTo>
                                            <a:pt x="1460" y="65"/>
                                          </a:lnTo>
                                          <a:lnTo>
                                            <a:pt x="1362" y="80"/>
                                          </a:lnTo>
                                          <a:lnTo>
                                            <a:pt x="1265" y="101"/>
                                          </a:lnTo>
                                          <a:lnTo>
                                            <a:pt x="1172" y="128"/>
                                          </a:lnTo>
                                          <a:lnTo>
                                            <a:pt x="1080" y="161"/>
                                          </a:lnTo>
                                          <a:lnTo>
                                            <a:pt x="991" y="199"/>
                                          </a:lnTo>
                                          <a:lnTo>
                                            <a:pt x="905" y="240"/>
                                          </a:lnTo>
                                          <a:lnTo>
                                            <a:pt x="822" y="289"/>
                                          </a:lnTo>
                                          <a:lnTo>
                                            <a:pt x="743" y="341"/>
                                          </a:lnTo>
                                          <a:lnTo>
                                            <a:pt x="666" y="398"/>
                                          </a:lnTo>
                                          <a:lnTo>
                                            <a:pt x="593" y="458"/>
                                          </a:lnTo>
                                          <a:lnTo>
                                            <a:pt x="524" y="523"/>
                                          </a:lnTo>
                                          <a:lnTo>
                                            <a:pt x="459" y="592"/>
                                          </a:lnTo>
                                          <a:lnTo>
                                            <a:pt x="397" y="666"/>
                                          </a:lnTo>
                                          <a:lnTo>
                                            <a:pt x="341" y="742"/>
                                          </a:lnTo>
                                          <a:lnTo>
                                            <a:pt x="288" y="822"/>
                                          </a:lnTo>
                                          <a:lnTo>
                                            <a:pt x="241" y="906"/>
                                          </a:lnTo>
                                          <a:lnTo>
                                            <a:pt x="198" y="991"/>
                                          </a:lnTo>
                                          <a:lnTo>
                                            <a:pt x="161" y="1080"/>
                                          </a:lnTo>
                                          <a:lnTo>
                                            <a:pt x="128" y="1172"/>
                                          </a:lnTo>
                                          <a:lnTo>
                                            <a:pt x="102" y="1266"/>
                                          </a:lnTo>
                                          <a:lnTo>
                                            <a:pt x="80" y="1362"/>
                                          </a:lnTo>
                                          <a:lnTo>
                                            <a:pt x="65" y="1460"/>
                                          </a:lnTo>
                                          <a:lnTo>
                                            <a:pt x="56" y="1560"/>
                                          </a:lnTo>
                                          <a:lnTo>
                                            <a:pt x="53" y="1662"/>
                                          </a:lnTo>
                                          <a:lnTo>
                                            <a:pt x="56" y="1764"/>
                                          </a:lnTo>
                                          <a:lnTo>
                                            <a:pt x="65" y="1864"/>
                                          </a:lnTo>
                                          <a:lnTo>
                                            <a:pt x="80" y="1962"/>
                                          </a:lnTo>
                                          <a:lnTo>
                                            <a:pt x="102" y="2059"/>
                                          </a:lnTo>
                                          <a:lnTo>
                                            <a:pt x="128" y="2152"/>
                                          </a:lnTo>
                                          <a:lnTo>
                                            <a:pt x="161" y="2244"/>
                                          </a:lnTo>
                                          <a:lnTo>
                                            <a:pt x="198" y="2333"/>
                                          </a:lnTo>
                                          <a:lnTo>
                                            <a:pt x="241" y="2419"/>
                                          </a:lnTo>
                                          <a:lnTo>
                                            <a:pt x="288" y="2502"/>
                                          </a:lnTo>
                                          <a:lnTo>
                                            <a:pt x="341" y="2581"/>
                                          </a:lnTo>
                                          <a:lnTo>
                                            <a:pt x="397" y="2658"/>
                                          </a:lnTo>
                                          <a:lnTo>
                                            <a:pt x="459" y="2731"/>
                                          </a:lnTo>
                                          <a:lnTo>
                                            <a:pt x="524" y="2800"/>
                                          </a:lnTo>
                                          <a:lnTo>
                                            <a:pt x="593" y="2865"/>
                                          </a:lnTo>
                                          <a:lnTo>
                                            <a:pt x="666" y="2927"/>
                                          </a:lnTo>
                                          <a:lnTo>
                                            <a:pt x="743" y="2983"/>
                                          </a:lnTo>
                                          <a:lnTo>
                                            <a:pt x="822" y="3036"/>
                                          </a:lnTo>
                                          <a:lnTo>
                                            <a:pt x="905" y="3083"/>
                                          </a:lnTo>
                                          <a:lnTo>
                                            <a:pt x="991" y="3126"/>
                                          </a:lnTo>
                                          <a:lnTo>
                                            <a:pt x="1080" y="3163"/>
                                          </a:lnTo>
                                          <a:lnTo>
                                            <a:pt x="1172" y="3196"/>
                                          </a:lnTo>
                                          <a:lnTo>
                                            <a:pt x="1265" y="3222"/>
                                          </a:lnTo>
                                          <a:lnTo>
                                            <a:pt x="1362" y="3244"/>
                                          </a:lnTo>
                                          <a:lnTo>
                                            <a:pt x="1460" y="3259"/>
                                          </a:lnTo>
                                          <a:lnTo>
                                            <a:pt x="1560" y="3268"/>
                                          </a:lnTo>
                                          <a:lnTo>
                                            <a:pt x="1662" y="3271"/>
                                          </a:lnTo>
                                          <a:lnTo>
                                            <a:pt x="1764" y="3268"/>
                                          </a:lnTo>
                                          <a:lnTo>
                                            <a:pt x="1864" y="3259"/>
                                          </a:lnTo>
                                          <a:lnTo>
                                            <a:pt x="1962" y="3244"/>
                                          </a:lnTo>
                                          <a:lnTo>
                                            <a:pt x="2058" y="3222"/>
                                          </a:lnTo>
                                          <a:lnTo>
                                            <a:pt x="2152" y="3196"/>
                                          </a:lnTo>
                                          <a:lnTo>
                                            <a:pt x="2244" y="3163"/>
                                          </a:lnTo>
                                          <a:lnTo>
                                            <a:pt x="2333" y="3126"/>
                                          </a:lnTo>
                                          <a:lnTo>
                                            <a:pt x="2418" y="3083"/>
                                          </a:lnTo>
                                          <a:lnTo>
                                            <a:pt x="2502" y="3036"/>
                                          </a:lnTo>
                                          <a:lnTo>
                                            <a:pt x="2582" y="2983"/>
                                          </a:lnTo>
                                          <a:lnTo>
                                            <a:pt x="2658" y="2927"/>
                                          </a:lnTo>
                                          <a:lnTo>
                                            <a:pt x="2732" y="2865"/>
                                          </a:lnTo>
                                          <a:lnTo>
                                            <a:pt x="2801" y="2800"/>
                                          </a:lnTo>
                                          <a:lnTo>
                                            <a:pt x="2866" y="2731"/>
                                          </a:lnTo>
                                          <a:lnTo>
                                            <a:pt x="2926" y="2658"/>
                                          </a:lnTo>
                                          <a:lnTo>
                                            <a:pt x="2983" y="2581"/>
                                          </a:lnTo>
                                          <a:lnTo>
                                            <a:pt x="3035" y="2502"/>
                                          </a:lnTo>
                                          <a:lnTo>
                                            <a:pt x="3084" y="2419"/>
                                          </a:lnTo>
                                          <a:lnTo>
                                            <a:pt x="3125" y="2333"/>
                                          </a:lnTo>
                                          <a:lnTo>
                                            <a:pt x="3163" y="2244"/>
                                          </a:lnTo>
                                          <a:lnTo>
                                            <a:pt x="3196" y="2152"/>
                                          </a:lnTo>
                                          <a:lnTo>
                                            <a:pt x="3223" y="2059"/>
                                          </a:lnTo>
                                          <a:lnTo>
                                            <a:pt x="3244" y="1962"/>
                                          </a:lnTo>
                                          <a:lnTo>
                                            <a:pt x="3259" y="1864"/>
                                          </a:lnTo>
                                          <a:lnTo>
                                            <a:pt x="3269" y="1764"/>
                                          </a:lnTo>
                                          <a:lnTo>
                                            <a:pt x="3272" y="1662"/>
                                          </a:lnTo>
                                          <a:lnTo>
                                            <a:pt x="3269" y="1560"/>
                                          </a:lnTo>
                                          <a:lnTo>
                                            <a:pt x="3259" y="1460"/>
                                          </a:lnTo>
                                          <a:lnTo>
                                            <a:pt x="3244" y="1362"/>
                                          </a:lnTo>
                                          <a:lnTo>
                                            <a:pt x="3223" y="1266"/>
                                          </a:lnTo>
                                          <a:lnTo>
                                            <a:pt x="3196" y="1172"/>
                                          </a:lnTo>
                                          <a:lnTo>
                                            <a:pt x="3163" y="1080"/>
                                          </a:lnTo>
                                          <a:lnTo>
                                            <a:pt x="3125" y="991"/>
                                          </a:lnTo>
                                          <a:lnTo>
                                            <a:pt x="3084" y="906"/>
                                          </a:lnTo>
                                          <a:lnTo>
                                            <a:pt x="3035" y="822"/>
                                          </a:lnTo>
                                          <a:lnTo>
                                            <a:pt x="2983" y="742"/>
                                          </a:lnTo>
                                          <a:lnTo>
                                            <a:pt x="2926" y="666"/>
                                          </a:lnTo>
                                          <a:lnTo>
                                            <a:pt x="2866" y="592"/>
                                          </a:lnTo>
                                          <a:lnTo>
                                            <a:pt x="2801" y="523"/>
                                          </a:lnTo>
                                          <a:lnTo>
                                            <a:pt x="2732" y="458"/>
                                          </a:lnTo>
                                          <a:lnTo>
                                            <a:pt x="2658" y="398"/>
                                          </a:lnTo>
                                          <a:lnTo>
                                            <a:pt x="2582" y="341"/>
                                          </a:lnTo>
                                          <a:lnTo>
                                            <a:pt x="2502" y="289"/>
                                          </a:lnTo>
                                          <a:lnTo>
                                            <a:pt x="2418" y="240"/>
                                          </a:lnTo>
                                          <a:lnTo>
                                            <a:pt x="2333" y="199"/>
                                          </a:lnTo>
                                          <a:lnTo>
                                            <a:pt x="2244" y="161"/>
                                          </a:lnTo>
                                          <a:lnTo>
                                            <a:pt x="2152" y="128"/>
                                          </a:lnTo>
                                          <a:lnTo>
                                            <a:pt x="2058" y="101"/>
                                          </a:lnTo>
                                          <a:lnTo>
                                            <a:pt x="1962" y="80"/>
                                          </a:lnTo>
                                          <a:lnTo>
                                            <a:pt x="1864" y="65"/>
                                          </a:lnTo>
                                          <a:lnTo>
                                            <a:pt x="1764" y="55"/>
                                          </a:lnTo>
                                          <a:lnTo>
                                            <a:pt x="1662" y="52"/>
                                          </a:lnTo>
                                          <a:close/>
                                          <a:moveTo>
                                            <a:pt x="1662" y="0"/>
                                          </a:moveTo>
                                          <a:lnTo>
                                            <a:pt x="1767" y="3"/>
                                          </a:lnTo>
                                          <a:lnTo>
                                            <a:pt x="1871" y="12"/>
                                          </a:lnTo>
                                          <a:lnTo>
                                            <a:pt x="1972" y="29"/>
                                          </a:lnTo>
                                          <a:lnTo>
                                            <a:pt x="2072" y="51"/>
                                          </a:lnTo>
                                          <a:lnTo>
                                            <a:pt x="2168" y="78"/>
                                          </a:lnTo>
                                          <a:lnTo>
                                            <a:pt x="2262" y="112"/>
                                          </a:lnTo>
                                          <a:lnTo>
                                            <a:pt x="2355" y="150"/>
                                          </a:lnTo>
                                          <a:lnTo>
                                            <a:pt x="2444" y="194"/>
                                          </a:lnTo>
                                          <a:lnTo>
                                            <a:pt x="2529" y="244"/>
                                          </a:lnTo>
                                          <a:lnTo>
                                            <a:pt x="2612" y="297"/>
                                          </a:lnTo>
                                          <a:lnTo>
                                            <a:pt x="2691" y="356"/>
                                          </a:lnTo>
                                          <a:lnTo>
                                            <a:pt x="2766" y="420"/>
                                          </a:lnTo>
                                          <a:lnTo>
                                            <a:pt x="2837" y="487"/>
                                          </a:lnTo>
                                          <a:lnTo>
                                            <a:pt x="2904" y="558"/>
                                          </a:lnTo>
                                          <a:lnTo>
                                            <a:pt x="2968" y="633"/>
                                          </a:lnTo>
                                          <a:lnTo>
                                            <a:pt x="3027" y="713"/>
                                          </a:lnTo>
                                          <a:lnTo>
                                            <a:pt x="3080" y="795"/>
                                          </a:lnTo>
                                          <a:lnTo>
                                            <a:pt x="3130" y="880"/>
                                          </a:lnTo>
                                          <a:lnTo>
                                            <a:pt x="3174" y="969"/>
                                          </a:lnTo>
                                          <a:lnTo>
                                            <a:pt x="3212" y="1062"/>
                                          </a:lnTo>
                                          <a:lnTo>
                                            <a:pt x="3246" y="1156"/>
                                          </a:lnTo>
                                          <a:lnTo>
                                            <a:pt x="3273" y="1252"/>
                                          </a:lnTo>
                                          <a:lnTo>
                                            <a:pt x="3295" y="1352"/>
                                          </a:lnTo>
                                          <a:lnTo>
                                            <a:pt x="3312" y="1453"/>
                                          </a:lnTo>
                                          <a:lnTo>
                                            <a:pt x="3321" y="1557"/>
                                          </a:lnTo>
                                          <a:lnTo>
                                            <a:pt x="3324" y="1662"/>
                                          </a:lnTo>
                                          <a:lnTo>
                                            <a:pt x="3321" y="1767"/>
                                          </a:lnTo>
                                          <a:lnTo>
                                            <a:pt x="3312" y="1870"/>
                                          </a:lnTo>
                                          <a:lnTo>
                                            <a:pt x="3295" y="1972"/>
                                          </a:lnTo>
                                          <a:lnTo>
                                            <a:pt x="3273" y="2071"/>
                                          </a:lnTo>
                                          <a:lnTo>
                                            <a:pt x="3246" y="2169"/>
                                          </a:lnTo>
                                          <a:lnTo>
                                            <a:pt x="3212" y="2263"/>
                                          </a:lnTo>
                                          <a:lnTo>
                                            <a:pt x="3174" y="2355"/>
                                          </a:lnTo>
                                          <a:lnTo>
                                            <a:pt x="3130" y="2443"/>
                                          </a:lnTo>
                                          <a:lnTo>
                                            <a:pt x="3080" y="2529"/>
                                          </a:lnTo>
                                          <a:lnTo>
                                            <a:pt x="3027" y="2612"/>
                                          </a:lnTo>
                                          <a:lnTo>
                                            <a:pt x="2968" y="2691"/>
                                          </a:lnTo>
                                          <a:lnTo>
                                            <a:pt x="2904" y="2765"/>
                                          </a:lnTo>
                                          <a:lnTo>
                                            <a:pt x="2837" y="2838"/>
                                          </a:lnTo>
                                          <a:lnTo>
                                            <a:pt x="2766" y="2905"/>
                                          </a:lnTo>
                                          <a:lnTo>
                                            <a:pt x="2691" y="2968"/>
                                          </a:lnTo>
                                          <a:lnTo>
                                            <a:pt x="2612" y="3026"/>
                                          </a:lnTo>
                                          <a:lnTo>
                                            <a:pt x="2529" y="3081"/>
                                          </a:lnTo>
                                          <a:lnTo>
                                            <a:pt x="2444" y="3130"/>
                                          </a:lnTo>
                                          <a:lnTo>
                                            <a:pt x="2355" y="3174"/>
                                          </a:lnTo>
                                          <a:lnTo>
                                            <a:pt x="2262" y="3213"/>
                                          </a:lnTo>
                                          <a:lnTo>
                                            <a:pt x="2168" y="3246"/>
                                          </a:lnTo>
                                          <a:lnTo>
                                            <a:pt x="2072" y="3273"/>
                                          </a:lnTo>
                                          <a:lnTo>
                                            <a:pt x="1972" y="3295"/>
                                          </a:lnTo>
                                          <a:lnTo>
                                            <a:pt x="1871" y="3311"/>
                                          </a:lnTo>
                                          <a:lnTo>
                                            <a:pt x="1767" y="3321"/>
                                          </a:lnTo>
                                          <a:lnTo>
                                            <a:pt x="1662" y="3324"/>
                                          </a:lnTo>
                                          <a:lnTo>
                                            <a:pt x="1557" y="3321"/>
                                          </a:lnTo>
                                          <a:lnTo>
                                            <a:pt x="1454" y="3311"/>
                                          </a:lnTo>
                                          <a:lnTo>
                                            <a:pt x="1352" y="3295"/>
                                          </a:lnTo>
                                          <a:lnTo>
                                            <a:pt x="1253" y="3273"/>
                                          </a:lnTo>
                                          <a:lnTo>
                                            <a:pt x="1155" y="3246"/>
                                          </a:lnTo>
                                          <a:lnTo>
                                            <a:pt x="1061" y="3213"/>
                                          </a:lnTo>
                                          <a:lnTo>
                                            <a:pt x="969" y="3174"/>
                                          </a:lnTo>
                                          <a:lnTo>
                                            <a:pt x="881" y="3130"/>
                                          </a:lnTo>
                                          <a:lnTo>
                                            <a:pt x="795" y="3081"/>
                                          </a:lnTo>
                                          <a:lnTo>
                                            <a:pt x="712" y="3026"/>
                                          </a:lnTo>
                                          <a:lnTo>
                                            <a:pt x="633" y="2968"/>
                                          </a:lnTo>
                                          <a:lnTo>
                                            <a:pt x="559" y="2905"/>
                                          </a:lnTo>
                                          <a:lnTo>
                                            <a:pt x="486" y="2838"/>
                                          </a:lnTo>
                                          <a:lnTo>
                                            <a:pt x="419" y="2765"/>
                                          </a:lnTo>
                                          <a:lnTo>
                                            <a:pt x="356" y="2691"/>
                                          </a:lnTo>
                                          <a:lnTo>
                                            <a:pt x="298" y="2612"/>
                                          </a:lnTo>
                                          <a:lnTo>
                                            <a:pt x="243" y="2529"/>
                                          </a:lnTo>
                                          <a:lnTo>
                                            <a:pt x="194" y="2443"/>
                                          </a:lnTo>
                                          <a:lnTo>
                                            <a:pt x="150" y="2355"/>
                                          </a:lnTo>
                                          <a:lnTo>
                                            <a:pt x="111" y="2263"/>
                                          </a:lnTo>
                                          <a:lnTo>
                                            <a:pt x="78" y="2169"/>
                                          </a:lnTo>
                                          <a:lnTo>
                                            <a:pt x="51" y="2071"/>
                                          </a:lnTo>
                                          <a:lnTo>
                                            <a:pt x="29" y="1972"/>
                                          </a:lnTo>
                                          <a:lnTo>
                                            <a:pt x="13" y="1870"/>
                                          </a:lnTo>
                                          <a:lnTo>
                                            <a:pt x="3" y="1767"/>
                                          </a:lnTo>
                                          <a:lnTo>
                                            <a:pt x="0" y="1662"/>
                                          </a:lnTo>
                                          <a:lnTo>
                                            <a:pt x="3" y="1557"/>
                                          </a:lnTo>
                                          <a:lnTo>
                                            <a:pt x="13" y="1453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51" y="1252"/>
                                          </a:lnTo>
                                          <a:lnTo>
                                            <a:pt x="78" y="1156"/>
                                          </a:lnTo>
                                          <a:lnTo>
                                            <a:pt x="111" y="1062"/>
                                          </a:lnTo>
                                          <a:lnTo>
                                            <a:pt x="150" y="969"/>
                                          </a:lnTo>
                                          <a:lnTo>
                                            <a:pt x="194" y="880"/>
                                          </a:lnTo>
                                          <a:lnTo>
                                            <a:pt x="243" y="795"/>
                                          </a:lnTo>
                                          <a:lnTo>
                                            <a:pt x="298" y="713"/>
                                          </a:lnTo>
                                          <a:lnTo>
                                            <a:pt x="356" y="633"/>
                                          </a:lnTo>
                                          <a:lnTo>
                                            <a:pt x="419" y="558"/>
                                          </a:lnTo>
                                          <a:lnTo>
                                            <a:pt x="486" y="487"/>
                                          </a:lnTo>
                                          <a:lnTo>
                                            <a:pt x="559" y="420"/>
                                          </a:lnTo>
                                          <a:lnTo>
                                            <a:pt x="633" y="356"/>
                                          </a:lnTo>
                                          <a:lnTo>
                                            <a:pt x="712" y="297"/>
                                          </a:lnTo>
                                          <a:lnTo>
                                            <a:pt x="795" y="244"/>
                                          </a:lnTo>
                                          <a:lnTo>
                                            <a:pt x="881" y="194"/>
                                          </a:lnTo>
                                          <a:lnTo>
                                            <a:pt x="969" y="150"/>
                                          </a:lnTo>
                                          <a:lnTo>
                                            <a:pt x="1061" y="112"/>
                                          </a:lnTo>
                                          <a:lnTo>
                                            <a:pt x="1155" y="78"/>
                                          </a:lnTo>
                                          <a:lnTo>
                                            <a:pt x="1253" y="51"/>
                                          </a:lnTo>
                                          <a:lnTo>
                                            <a:pt x="1352" y="29"/>
                                          </a:lnTo>
                                          <a:lnTo>
                                            <a:pt x="1454" y="12"/>
                                          </a:lnTo>
                                          <a:lnTo>
                                            <a:pt x="1557" y="3"/>
                                          </a:lnTo>
                                          <a:lnTo>
                                            <a:pt x="166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10931EF" id="Freeform 81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324,3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white [3201]" strokecolor="#37b6ae [3204]" strokeweight="1pt">
                            <v:stroke joinstyle="miter"/>
                            <v:path arrowok="t" o:connecttype="custom" o:connectlocs="134882,7923;98141,19707;65956,39415;39316,65956;19608,98141;7923,134882;5546,174693;12676,213118;28521,247779;51893,277291;81405,300663;116066,316508;154491,323638;194302,321261;231043,309576;263228,289868;289769,263228;309477,231043;321261,194302;323737,154491;316508,116066;300564,81405;277390,51794;247779,28620;213118,12676;174693,5447;185290,1188;224011,11092;258673,29413;287590,55260;309972,87149;324133,123989;329184,164592;324133,205096;309972,241936;287590,273825;258673,299672;224011,318191;185290,327897;143993,327897;105073,318191;70511,299672;41495,273825;19212,241936;5051,205096;0,164592;5051,123989;19212,87149;41495,55260;70511,29413;105073,11092;143993,1188" o:connectangles="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450F44BE" w14:textId="77777777" w:rsidR="008D0105" w:rsidRPr="00441EB9" w:rsidRDefault="008D0105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travislavery.com</w:t>
                  </w:r>
                </w:p>
              </w:tc>
              <w:tc>
                <w:tcPr>
                  <w:tcW w:w="3150" w:type="dxa"/>
                  <w:tcBorders>
                    <w:top w:val="nil"/>
                    <w:bottom w:val="nil"/>
                  </w:tcBorders>
                </w:tcPr>
                <w:p w14:paraId="75CD122C" w14:textId="77777777" w:rsidR="008D0105" w:rsidRDefault="008D0105" w:rsidP="00441EB9">
                  <w:pPr>
                    <w:pStyle w:val="Heading3"/>
                  </w:pPr>
                </w:p>
              </w:tc>
              <w:tc>
                <w:tcPr>
                  <w:tcW w:w="3150" w:type="dxa"/>
                  <w:tcBorders>
                    <w:top w:val="nil"/>
                    <w:bottom w:val="nil"/>
                  </w:tcBorders>
                </w:tcPr>
                <w:p w14:paraId="573F2A6D" w14:textId="77777777" w:rsidR="008D0105" w:rsidRDefault="008D0105" w:rsidP="00441EB9">
                  <w:pPr>
                    <w:pStyle w:val="Heading3"/>
                  </w:pPr>
                </w:p>
              </w:tc>
            </w:tr>
            <w:tr w:rsidR="008D0105" w:rsidRPr="005152F2" w14:paraId="017EB8EA" w14:textId="77777777" w:rsidTr="008D0105">
              <w:tc>
                <w:tcPr>
                  <w:tcW w:w="3150" w:type="dxa"/>
                  <w:tcMar>
                    <w:top w:w="288" w:type="dxa"/>
                    <w:bottom w:w="288" w:type="dxa"/>
                  </w:tcMar>
                </w:tcPr>
                <w:p w14:paraId="46B83468" w14:textId="77777777" w:rsidR="008D0105" w:rsidRDefault="00E41806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0AE09F8E8DFD4E62A9F1A03B8CEF410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8D0105">
                        <w:t>Objective</w:t>
                      </w:r>
                    </w:sdtContent>
                  </w:sdt>
                </w:p>
                <w:p w14:paraId="23BF46BC" w14:textId="77777777" w:rsidR="008D0105" w:rsidRDefault="008D0105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3F05B1EF" wp14:editId="5887F33E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FE79CE1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C0962AD" w14:textId="77777777" w:rsidR="008D0105" w:rsidRDefault="009673D4" w:rsidP="00D11C4D">
                  <w:r>
                    <w:t>B</w:t>
                  </w:r>
                  <w:r w:rsidR="008D0105">
                    <w:t>egin my career as a Web Developer, and continue to progress my knowledge and efficiency in applicable areas.</w:t>
                  </w:r>
                </w:p>
              </w:tc>
              <w:tc>
                <w:tcPr>
                  <w:tcW w:w="3150" w:type="dxa"/>
                </w:tcPr>
                <w:p w14:paraId="0F1B7286" w14:textId="77777777" w:rsidR="008D0105" w:rsidRDefault="008D0105" w:rsidP="002C77B9">
                  <w:pPr>
                    <w:pStyle w:val="Heading3"/>
                  </w:pPr>
                </w:p>
              </w:tc>
              <w:tc>
                <w:tcPr>
                  <w:tcW w:w="3150" w:type="dxa"/>
                </w:tcPr>
                <w:p w14:paraId="2B0532E8" w14:textId="77777777" w:rsidR="008D0105" w:rsidRDefault="008D0105" w:rsidP="002C77B9">
                  <w:pPr>
                    <w:pStyle w:val="Heading3"/>
                  </w:pPr>
                </w:p>
              </w:tc>
            </w:tr>
            <w:tr w:rsidR="008D0105" w:rsidRPr="005152F2" w14:paraId="16EB9863" w14:textId="77777777" w:rsidTr="002360B7">
              <w:trPr>
                <w:trHeight w:val="27"/>
              </w:trPr>
              <w:tc>
                <w:tcPr>
                  <w:tcW w:w="3150" w:type="dxa"/>
                  <w:tcMar>
                    <w:top w:w="288" w:type="dxa"/>
                    <w:bottom w:w="288" w:type="dxa"/>
                  </w:tcMar>
                </w:tcPr>
                <w:p w14:paraId="7588992F" w14:textId="77777777" w:rsidR="008D0105" w:rsidRDefault="00E41806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F9875C2D7F6E4F0F97AACF2E59269C0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8D0105">
                        <w:t>Skills</w:t>
                      </w:r>
                    </w:sdtContent>
                  </w:sdt>
                </w:p>
                <w:p w14:paraId="1469986A" w14:textId="77777777" w:rsidR="008D0105" w:rsidRPr="005A7E57" w:rsidRDefault="008D0105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728B6E0F" wp14:editId="6A0A1BCD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7858B88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208CE96" w14:textId="77777777" w:rsidR="008D0105" w:rsidRDefault="008D0105" w:rsidP="00EA4F3D">
                  <w:r>
                    <w:t>Languages: JavaScript, jQuery CSS3, HTML, Python, Java, Some knowledge in NodeJS, MySQL</w:t>
                  </w:r>
                </w:p>
                <w:p w14:paraId="16EA0D30" w14:textId="77777777" w:rsidR="008D0105" w:rsidRPr="005152F2" w:rsidRDefault="008D0105" w:rsidP="00EA4F3D">
                  <w:r>
                    <w:t>Tools: Bootstrap, Phaser.io, CorelDraw</w:t>
                  </w:r>
                  <w:r w:rsidR="002360B7">
                    <w:t xml:space="preserve"> Graphics Suite</w:t>
                  </w:r>
                </w:p>
              </w:tc>
              <w:tc>
                <w:tcPr>
                  <w:tcW w:w="3150" w:type="dxa"/>
                </w:tcPr>
                <w:p w14:paraId="2C08A2DC" w14:textId="77777777" w:rsidR="008D0105" w:rsidRDefault="008D0105" w:rsidP="0043426C">
                  <w:pPr>
                    <w:pStyle w:val="Heading3"/>
                  </w:pPr>
                </w:p>
              </w:tc>
              <w:tc>
                <w:tcPr>
                  <w:tcW w:w="3150" w:type="dxa"/>
                </w:tcPr>
                <w:p w14:paraId="625CA324" w14:textId="77777777" w:rsidR="008D0105" w:rsidRDefault="008D0105" w:rsidP="0043426C">
                  <w:pPr>
                    <w:pStyle w:val="Heading3"/>
                  </w:pPr>
                </w:p>
              </w:tc>
            </w:tr>
          </w:tbl>
          <w:p w14:paraId="6741CE8D" w14:textId="77777777" w:rsidR="00C420C8" w:rsidRPr="005152F2" w:rsidRDefault="00C420C8" w:rsidP="003856C9"/>
        </w:tc>
        <w:tc>
          <w:tcPr>
            <w:tcW w:w="6786" w:type="dxa"/>
          </w:tcPr>
          <w:tbl>
            <w:tblPr>
              <w:tblW w:w="13572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786"/>
              <w:gridCol w:w="6786"/>
            </w:tblGrid>
            <w:tr w:rsidR="00170428" w14:paraId="34F0A80D" w14:textId="77777777" w:rsidTr="00410496">
              <w:trPr>
                <w:trHeight w:val="4055"/>
              </w:trPr>
              <w:tc>
                <w:tcPr>
                  <w:tcW w:w="6786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29DE717" w14:textId="77777777" w:rsidR="00170428" w:rsidRPr="005152F2" w:rsidRDefault="00170428" w:rsidP="008F6337">
                  <w:pPr>
                    <w:pStyle w:val="Heading2"/>
                  </w:pPr>
                  <w:r>
                    <w:t>Work history</w:t>
                  </w:r>
                </w:p>
                <w:p w14:paraId="5EB73E76" w14:textId="77777777" w:rsidR="00170428" w:rsidRPr="0043426C" w:rsidRDefault="00170428" w:rsidP="002B3890">
                  <w:pPr>
                    <w:pStyle w:val="Heading4"/>
                  </w:pPr>
                  <w:r>
                    <w:t>Mail carrier / usps</w:t>
                  </w:r>
                </w:p>
                <w:p w14:paraId="36E41E4B" w14:textId="77777777" w:rsidR="00170428" w:rsidRPr="005152F2" w:rsidRDefault="00170428" w:rsidP="008F6337">
                  <w:pPr>
                    <w:pStyle w:val="Heading5"/>
                  </w:pPr>
                  <w:r>
                    <w:t>January 2015 – Current</w:t>
                  </w:r>
                </w:p>
                <w:p w14:paraId="686AEC86" w14:textId="77777777" w:rsidR="00170428" w:rsidRDefault="00170428" w:rsidP="008F6337">
                  <w:r>
                    <w:t xml:space="preserve">Ensure the secure transfer of packages and mail to customer’s front doors, in the most efficient way possible. </w:t>
                  </w:r>
                </w:p>
                <w:p w14:paraId="6900C33E" w14:textId="77777777" w:rsidR="00170428" w:rsidRPr="0043426C" w:rsidRDefault="00170428" w:rsidP="0043426C">
                  <w:pPr>
                    <w:pStyle w:val="Heading4"/>
                  </w:pPr>
                  <w:r>
                    <w:t>Collections agent / Discover Card</w:t>
                  </w:r>
                </w:p>
                <w:p w14:paraId="5D4F174F" w14:textId="77777777" w:rsidR="00170428" w:rsidRDefault="00170428" w:rsidP="00F91A9C">
                  <w:pPr>
                    <w:pStyle w:val="Heading5"/>
                  </w:pPr>
                  <w:r>
                    <w:t>Fall 2014 – January 2015</w:t>
                  </w:r>
                </w:p>
                <w:p w14:paraId="3E3E2038" w14:textId="77777777" w:rsidR="00170428" w:rsidRDefault="00170428" w:rsidP="00832F81">
                  <w:r>
                    <w:t>Assist customers with bringing their accounts current, and reaching out to customers to assist with their accounts.</w:t>
                  </w:r>
                </w:p>
              </w:tc>
              <w:tc>
                <w:tcPr>
                  <w:tcW w:w="6786" w:type="dxa"/>
                </w:tcPr>
                <w:p w14:paraId="7066DB1C" w14:textId="77777777" w:rsidR="00170428" w:rsidRDefault="00170428" w:rsidP="008F6337">
                  <w:pPr>
                    <w:pStyle w:val="Heading2"/>
                  </w:pPr>
                </w:p>
              </w:tc>
            </w:tr>
            <w:tr w:rsidR="00170428" w14:paraId="4A4BEE5B" w14:textId="77777777" w:rsidTr="00410496">
              <w:trPr>
                <w:trHeight w:val="2948"/>
              </w:trPr>
              <w:tc>
                <w:tcPr>
                  <w:tcW w:w="6786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F6BBD56" w14:textId="77777777" w:rsidR="00170428" w:rsidRPr="005152F2" w:rsidRDefault="00E41806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8915E36E92CC431AA2F2605274146CD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70428" w:rsidRPr="005152F2">
                        <w:t>Education</w:t>
                      </w:r>
                    </w:sdtContent>
                  </w:sdt>
                </w:p>
                <w:p w14:paraId="334B5214" w14:textId="77777777" w:rsidR="00170428" w:rsidRPr="0043426C" w:rsidRDefault="00170428" w:rsidP="002B3890">
                  <w:pPr>
                    <w:pStyle w:val="Heading4"/>
                  </w:pPr>
                  <w:r>
                    <w:t>Certification in surgical technology / 2012</w:t>
                  </w:r>
                </w:p>
                <w:p w14:paraId="6B9887D4" w14:textId="77777777" w:rsidR="00170428" w:rsidRPr="005152F2" w:rsidRDefault="00170428" w:rsidP="007B2F5C">
                  <w:pPr>
                    <w:pStyle w:val="Heading5"/>
                  </w:pPr>
                  <w:r>
                    <w:t>Salt Lake Community College</w:t>
                  </w:r>
                </w:p>
                <w:p w14:paraId="559FC38E" w14:textId="77777777" w:rsidR="00170428" w:rsidRPr="0043426C" w:rsidRDefault="00170428" w:rsidP="00170428">
                  <w:pPr>
                    <w:pStyle w:val="Heading4"/>
                  </w:pPr>
                  <w:r>
                    <w:t xml:space="preserve">Assosiates of science </w:t>
                  </w:r>
                  <w:r w:rsidR="008D0105">
                    <w:t>/ 2013</w:t>
                  </w:r>
                </w:p>
                <w:p w14:paraId="6D1DFC05" w14:textId="77777777" w:rsidR="00170428" w:rsidRDefault="00170428" w:rsidP="002360B7">
                  <w:r>
                    <w:t>Utah Valley University</w:t>
                  </w:r>
                </w:p>
              </w:tc>
              <w:tc>
                <w:tcPr>
                  <w:tcW w:w="6786" w:type="dxa"/>
                </w:tcPr>
                <w:p w14:paraId="325A3910" w14:textId="77777777" w:rsidR="00170428" w:rsidRDefault="00170428" w:rsidP="008F6337">
                  <w:pPr>
                    <w:pStyle w:val="Heading2"/>
                  </w:pPr>
                </w:p>
              </w:tc>
            </w:tr>
            <w:tr w:rsidR="00170428" w14:paraId="54060A90" w14:textId="77777777" w:rsidTr="00170428">
              <w:tc>
                <w:tcPr>
                  <w:tcW w:w="6786" w:type="dxa"/>
                  <w:tcMar>
                    <w:left w:w="720" w:type="dxa"/>
                    <w:right w:w="0" w:type="dxa"/>
                  </w:tcMar>
                </w:tcPr>
                <w:p w14:paraId="5E040734" w14:textId="77777777" w:rsidR="00170428" w:rsidRPr="005152F2" w:rsidRDefault="009673D4" w:rsidP="008F6337">
                  <w:pPr>
                    <w:pStyle w:val="Heading2"/>
                  </w:pPr>
                  <w:r>
                    <w:t>Experience</w:t>
                  </w:r>
                </w:p>
                <w:p w14:paraId="5B95302E" w14:textId="77777777" w:rsidR="002360B7" w:rsidRDefault="009673D4" w:rsidP="002360B7">
                  <w:r>
                    <w:t xml:space="preserve">Since I was first introduced to this field, I have pushed myself to learn everything and anything I can. </w:t>
                  </w:r>
                  <w:r w:rsidR="002360B7">
                    <w:t xml:space="preserve">Some of the things </w:t>
                  </w:r>
                  <w:r>
                    <w:t>I have</w:t>
                  </w:r>
                  <w:r w:rsidR="002360B7">
                    <w:t xml:space="preserve"> accomplished in that time are</w:t>
                  </w:r>
                  <w:r>
                    <w:t>:</w:t>
                  </w:r>
                </w:p>
                <w:p w14:paraId="056629D5" w14:textId="77777777" w:rsidR="009673D4" w:rsidRDefault="002360B7" w:rsidP="009673D4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Creation of</w:t>
                  </w:r>
                  <w:r w:rsidR="009673D4">
                    <w:t xml:space="preserve"> a </w:t>
                  </w:r>
                  <w:r>
                    <w:t>one-page</w:t>
                  </w:r>
                  <w:r w:rsidR="009673D4">
                    <w:t xml:space="preserve"> website using Bootstrap,</w:t>
                  </w:r>
                  <w:r>
                    <w:t xml:space="preserve"> JavaS</w:t>
                  </w:r>
                  <w:r w:rsidR="009673D4">
                    <w:t>cript</w:t>
                  </w:r>
                  <w:r>
                    <w:t>, jQuery and CSS</w:t>
                  </w:r>
                </w:p>
                <w:p w14:paraId="3B5F910B" w14:textId="77777777" w:rsidR="002360B7" w:rsidRDefault="002360B7" w:rsidP="009673D4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Produced 2 JavaScript Games using Phaser.io as a framework</w:t>
                  </w:r>
                </w:p>
                <w:p w14:paraId="5C4C2378" w14:textId="77777777" w:rsidR="009673D4" w:rsidRDefault="002360B7" w:rsidP="002360B7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Developed</w:t>
                  </w:r>
                  <w:r w:rsidR="009673D4">
                    <w:t xml:space="preserve"> an interacti</w:t>
                  </w:r>
                  <w:r>
                    <w:t>ve text-based game using Python</w:t>
                  </w:r>
                </w:p>
              </w:tc>
              <w:tc>
                <w:tcPr>
                  <w:tcW w:w="6786" w:type="dxa"/>
                </w:tcPr>
                <w:p w14:paraId="6FF98F94" w14:textId="77777777" w:rsidR="00170428" w:rsidRDefault="00170428" w:rsidP="008F6337">
                  <w:pPr>
                    <w:pStyle w:val="Heading2"/>
                  </w:pPr>
                </w:p>
              </w:tc>
            </w:tr>
          </w:tbl>
          <w:p w14:paraId="06D02270" w14:textId="77777777" w:rsidR="00C420C8" w:rsidRPr="005152F2" w:rsidRDefault="00C420C8" w:rsidP="003856C9"/>
        </w:tc>
      </w:tr>
    </w:tbl>
    <w:p w14:paraId="3653F3D1" w14:textId="77777777" w:rsidR="003F5FDB" w:rsidRDefault="003F5FDB" w:rsidP="002360B7">
      <w:pPr>
        <w:pStyle w:val="NoSpacing"/>
        <w:jc w:val="both"/>
      </w:pPr>
    </w:p>
    <w:sectPr w:rsidR="003F5FDB" w:rsidSect="00FE20E6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9C8A0" w14:textId="77777777" w:rsidR="00780069" w:rsidRDefault="00780069" w:rsidP="003856C9">
      <w:pPr>
        <w:spacing w:after="0" w:line="240" w:lineRule="auto"/>
      </w:pPr>
      <w:r>
        <w:separator/>
      </w:r>
    </w:p>
  </w:endnote>
  <w:endnote w:type="continuationSeparator" w:id="0">
    <w:p w14:paraId="13DE92F2" w14:textId="77777777" w:rsidR="00780069" w:rsidRDefault="0078006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DB53E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9F65626" wp14:editId="5A53DF2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5010766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1E2668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B6F47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0E5FE05" wp14:editId="024EC45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0EC8349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9661C" w14:textId="77777777" w:rsidR="00780069" w:rsidRDefault="00780069" w:rsidP="003856C9">
      <w:pPr>
        <w:spacing w:after="0" w:line="240" w:lineRule="auto"/>
      </w:pPr>
      <w:r>
        <w:separator/>
      </w:r>
    </w:p>
  </w:footnote>
  <w:footnote w:type="continuationSeparator" w:id="0">
    <w:p w14:paraId="59A47DB0" w14:textId="77777777" w:rsidR="00780069" w:rsidRDefault="0078006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8CAAC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D58F74B" wp14:editId="0913DC4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6542A9E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00544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EA48B7F" wp14:editId="6988670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C749B08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003BA7"/>
    <w:multiLevelType w:val="hybridMultilevel"/>
    <w:tmpl w:val="023ACA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1F"/>
    <w:rsid w:val="00052BE1"/>
    <w:rsid w:val="0007412A"/>
    <w:rsid w:val="000953B5"/>
    <w:rsid w:val="000C131F"/>
    <w:rsid w:val="0010199E"/>
    <w:rsid w:val="0010257B"/>
    <w:rsid w:val="001503AC"/>
    <w:rsid w:val="00170428"/>
    <w:rsid w:val="001765FE"/>
    <w:rsid w:val="0019561F"/>
    <w:rsid w:val="001B32D2"/>
    <w:rsid w:val="001E2668"/>
    <w:rsid w:val="002360B7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4D50"/>
    <w:rsid w:val="003856C9"/>
    <w:rsid w:val="00396369"/>
    <w:rsid w:val="003F4D31"/>
    <w:rsid w:val="003F5FDB"/>
    <w:rsid w:val="00410496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069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D0105"/>
    <w:rsid w:val="008F6337"/>
    <w:rsid w:val="00907CBA"/>
    <w:rsid w:val="00914DAF"/>
    <w:rsid w:val="0093286E"/>
    <w:rsid w:val="009673D4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BF7A17"/>
    <w:rsid w:val="00C007A5"/>
    <w:rsid w:val="00C420C8"/>
    <w:rsid w:val="00C4403A"/>
    <w:rsid w:val="00CE6306"/>
    <w:rsid w:val="00D11C4D"/>
    <w:rsid w:val="00D5067A"/>
    <w:rsid w:val="00D61429"/>
    <w:rsid w:val="00DC0F74"/>
    <w:rsid w:val="00DC70DB"/>
    <w:rsid w:val="00DC79BB"/>
    <w:rsid w:val="00DF0A0F"/>
    <w:rsid w:val="00E07BD3"/>
    <w:rsid w:val="00E34D58"/>
    <w:rsid w:val="00E403A9"/>
    <w:rsid w:val="00E41806"/>
    <w:rsid w:val="00E941EF"/>
    <w:rsid w:val="00EA4F3D"/>
    <w:rsid w:val="00EB1C1B"/>
    <w:rsid w:val="00F077AE"/>
    <w:rsid w:val="00F130D3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D435B1"/>
  <w15:chartTrackingRefBased/>
  <w15:docId w15:val="{2B92A8FC-09EF-4FAD-AECC-8607B390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re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15E36E92CC431AA2F2605274146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1E6FD-1846-4660-AC48-0AAA5A73CE29}"/>
      </w:docPartPr>
      <w:docPartBody>
        <w:p w:rsidR="002759C5" w:rsidRDefault="008F6C19" w:rsidP="008F6C19">
          <w:pPr>
            <w:pStyle w:val="8915E36E92CC431AA2F2605274146CDB"/>
          </w:pPr>
          <w:r w:rsidRPr="005152F2">
            <w:t>Education</w:t>
          </w:r>
        </w:p>
      </w:docPartBody>
    </w:docPart>
    <w:docPart>
      <w:docPartPr>
        <w:name w:val="0AE09F8E8DFD4E62A9F1A03B8CEF4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D9570-D6E9-44A9-A71B-69ED4AAF0C2D}"/>
      </w:docPartPr>
      <w:docPartBody>
        <w:p w:rsidR="002759C5" w:rsidRDefault="008F6C19" w:rsidP="008F6C19">
          <w:pPr>
            <w:pStyle w:val="0AE09F8E8DFD4E62A9F1A03B8CEF410F"/>
          </w:pPr>
          <w:r>
            <w:t>Objective</w:t>
          </w:r>
        </w:p>
      </w:docPartBody>
    </w:docPart>
    <w:docPart>
      <w:docPartPr>
        <w:name w:val="F9875C2D7F6E4F0F97AACF2E59269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1EDBA-8E91-4E5B-9B05-267EFDA3A0CA}"/>
      </w:docPartPr>
      <w:docPartBody>
        <w:p w:rsidR="002759C5" w:rsidRDefault="008F6C19" w:rsidP="008F6C19">
          <w:pPr>
            <w:pStyle w:val="F9875C2D7F6E4F0F97AACF2E59269C06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19"/>
    <w:rsid w:val="000C0123"/>
    <w:rsid w:val="002759C5"/>
    <w:rsid w:val="008F6C19"/>
    <w:rsid w:val="00E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F49A046B134218BA90F85022E3EBF9">
    <w:name w:val="F9F49A046B134218BA90F85022E3EBF9"/>
  </w:style>
  <w:style w:type="paragraph" w:customStyle="1" w:styleId="6FD9EF101FE34C1AB856349AC5C55D0A">
    <w:name w:val="6FD9EF101FE34C1AB856349AC5C55D0A"/>
  </w:style>
  <w:style w:type="paragraph" w:customStyle="1" w:styleId="44EBADBF97FB454392617C68CC2E71B2">
    <w:name w:val="44EBADBF97FB454392617C68CC2E71B2"/>
  </w:style>
  <w:style w:type="paragraph" w:customStyle="1" w:styleId="CF440F5E7A1A4AF391E7157983608687">
    <w:name w:val="CF440F5E7A1A4AF391E7157983608687"/>
  </w:style>
  <w:style w:type="paragraph" w:customStyle="1" w:styleId="0E2F76FA210C4B15A22C70C30477B66F">
    <w:name w:val="0E2F76FA210C4B15A22C70C30477B66F"/>
  </w:style>
  <w:style w:type="paragraph" w:customStyle="1" w:styleId="F4E5F5704C244BD8945F817CFBC4B1C2">
    <w:name w:val="F4E5F5704C244BD8945F817CFBC4B1C2"/>
  </w:style>
  <w:style w:type="paragraph" w:customStyle="1" w:styleId="28BC24C3AD7F45D1AC8E245E7F86F43A">
    <w:name w:val="28BC24C3AD7F45D1AC8E245E7F86F43A"/>
  </w:style>
  <w:style w:type="paragraph" w:customStyle="1" w:styleId="2350C18595514D3FA5E9264776871A90">
    <w:name w:val="2350C18595514D3FA5E9264776871A90"/>
  </w:style>
  <w:style w:type="paragraph" w:customStyle="1" w:styleId="F3EDE5E210F44836A5D6A39E1111D134">
    <w:name w:val="F3EDE5E210F44836A5D6A39E1111D134"/>
  </w:style>
  <w:style w:type="paragraph" w:customStyle="1" w:styleId="6A809D5689A84096AF0B30D5BE4CB0AC">
    <w:name w:val="6A809D5689A84096AF0B30D5BE4CB0AC"/>
  </w:style>
  <w:style w:type="paragraph" w:customStyle="1" w:styleId="C871B622130544FF95644BADF4D57118">
    <w:name w:val="C871B622130544FF95644BADF4D57118"/>
  </w:style>
  <w:style w:type="paragraph" w:customStyle="1" w:styleId="E6E4C9AEB2754CA4AAEA14F58F1523BE">
    <w:name w:val="E6E4C9AEB2754CA4AAEA14F58F1523BE"/>
  </w:style>
  <w:style w:type="paragraph" w:customStyle="1" w:styleId="F0B2515A32084593BAC5896D5B67089D">
    <w:name w:val="F0B2515A32084593BAC5896D5B67089D"/>
  </w:style>
  <w:style w:type="paragraph" w:customStyle="1" w:styleId="EE00A99DA9954C54AAC2A802528505E3">
    <w:name w:val="EE00A99DA9954C54AAC2A802528505E3"/>
  </w:style>
  <w:style w:type="paragraph" w:customStyle="1" w:styleId="6DB3F45E5E2C41D281F76388DF97F020">
    <w:name w:val="6DB3F45E5E2C41D281F76388DF97F020"/>
  </w:style>
  <w:style w:type="paragraph" w:customStyle="1" w:styleId="37B239E9D87347FE9CEEE1EDB0A53698">
    <w:name w:val="37B239E9D87347FE9CEEE1EDB0A53698"/>
  </w:style>
  <w:style w:type="paragraph" w:customStyle="1" w:styleId="15A4BEEE7C244553B9F671AFA78FBD5D">
    <w:name w:val="15A4BEEE7C244553B9F671AFA78FBD5D"/>
  </w:style>
  <w:style w:type="paragraph" w:customStyle="1" w:styleId="66A47818099A4260A58939B53AAF613D">
    <w:name w:val="66A47818099A4260A58939B53AAF613D"/>
  </w:style>
  <w:style w:type="paragraph" w:customStyle="1" w:styleId="0FE704865D014540869454D5FCA7516A">
    <w:name w:val="0FE704865D014540869454D5FCA7516A"/>
  </w:style>
  <w:style w:type="paragraph" w:customStyle="1" w:styleId="3637633346D14558A491DD4BB3A8F1B1">
    <w:name w:val="3637633346D14558A491DD4BB3A8F1B1"/>
  </w:style>
  <w:style w:type="paragraph" w:customStyle="1" w:styleId="565222E14527464CB70FF944C9602F7C">
    <w:name w:val="565222E14527464CB70FF944C9602F7C"/>
  </w:style>
  <w:style w:type="paragraph" w:customStyle="1" w:styleId="54E0C811D8234AF4B7C55AEA56EACB0E">
    <w:name w:val="54E0C811D8234AF4B7C55AEA56EACB0E"/>
  </w:style>
  <w:style w:type="paragraph" w:customStyle="1" w:styleId="775FC2C19854472098AA688F59598507">
    <w:name w:val="775FC2C19854472098AA688F59598507"/>
  </w:style>
  <w:style w:type="paragraph" w:customStyle="1" w:styleId="4E757C60443E4666A89F624AD303C858">
    <w:name w:val="4E757C60443E4666A89F624AD303C858"/>
  </w:style>
  <w:style w:type="paragraph" w:customStyle="1" w:styleId="FB7952B32289460B8F2DF41AE4715755">
    <w:name w:val="FB7952B32289460B8F2DF41AE4715755"/>
    <w:rsid w:val="008F6C19"/>
  </w:style>
  <w:style w:type="paragraph" w:customStyle="1" w:styleId="E4291C7623F141F1A1DBEEC1D6EC7988">
    <w:name w:val="E4291C7623F141F1A1DBEEC1D6EC7988"/>
    <w:rsid w:val="008F6C19"/>
  </w:style>
  <w:style w:type="paragraph" w:customStyle="1" w:styleId="65FA1F5A483843E2A9C55FA0CB5EB8C7">
    <w:name w:val="65FA1F5A483843E2A9C55FA0CB5EB8C7"/>
    <w:rsid w:val="008F6C19"/>
  </w:style>
  <w:style w:type="paragraph" w:customStyle="1" w:styleId="7E963673E9B345CBA17D0AAC8A039604">
    <w:name w:val="7E963673E9B345CBA17D0AAC8A039604"/>
    <w:rsid w:val="008F6C19"/>
  </w:style>
  <w:style w:type="paragraph" w:customStyle="1" w:styleId="8915E36E92CC431AA2F2605274146CDB">
    <w:name w:val="8915E36E92CC431AA2F2605274146CDB"/>
    <w:rsid w:val="008F6C19"/>
  </w:style>
  <w:style w:type="paragraph" w:customStyle="1" w:styleId="2F3ED8BD2F8F4C68B92ED9FE8506979D">
    <w:name w:val="2F3ED8BD2F8F4C68B92ED9FE8506979D"/>
    <w:rsid w:val="008F6C19"/>
  </w:style>
  <w:style w:type="paragraph" w:customStyle="1" w:styleId="6BC847F0ACAC4DBE8FB13F7EBC20FFCC">
    <w:name w:val="6BC847F0ACAC4DBE8FB13F7EBC20FFCC"/>
    <w:rsid w:val="008F6C19"/>
  </w:style>
  <w:style w:type="paragraph" w:customStyle="1" w:styleId="BAAFC83AE4664BA2AC58F453F0F95B6B">
    <w:name w:val="BAAFC83AE4664BA2AC58F453F0F95B6B"/>
    <w:rsid w:val="008F6C19"/>
  </w:style>
  <w:style w:type="paragraph" w:customStyle="1" w:styleId="A5473AC574054F4CB3D933449CDCF31C">
    <w:name w:val="A5473AC574054F4CB3D933449CDCF31C"/>
    <w:rsid w:val="008F6C19"/>
  </w:style>
  <w:style w:type="paragraph" w:customStyle="1" w:styleId="4DAB1F43CBA742FFAEA9574D9CE84F0C">
    <w:name w:val="4DAB1F43CBA742FFAEA9574D9CE84F0C"/>
    <w:rsid w:val="008F6C19"/>
  </w:style>
  <w:style w:type="paragraph" w:customStyle="1" w:styleId="0AE09F8E8DFD4E62A9F1A03B8CEF410F">
    <w:name w:val="0AE09F8E8DFD4E62A9F1A03B8CEF410F"/>
    <w:rsid w:val="008F6C19"/>
  </w:style>
  <w:style w:type="paragraph" w:customStyle="1" w:styleId="F9875C2D7F6E4F0F97AACF2E59269C06">
    <w:name w:val="F9875C2D7F6E4F0F97AACF2E59269C06"/>
    <w:rsid w:val="008F6C19"/>
  </w:style>
  <w:style w:type="paragraph" w:customStyle="1" w:styleId="EF9C3FA13B644E7181D71AADDEE0E891">
    <w:name w:val="EF9C3FA13B644E7181D71AADDEE0E891"/>
    <w:rsid w:val="008F6C19"/>
  </w:style>
  <w:style w:type="paragraph" w:customStyle="1" w:styleId="07BC0C3926534613A0312CB9F4084B78">
    <w:name w:val="07BC0C3926534613A0312CB9F4084B78"/>
    <w:rsid w:val="002759C5"/>
  </w:style>
  <w:style w:type="paragraph" w:customStyle="1" w:styleId="B92C7A5E36FF4A97910A0B47DA6B68A0">
    <w:name w:val="B92C7A5E36FF4A97910A0B47DA6B68A0"/>
    <w:rsid w:val="002759C5"/>
  </w:style>
  <w:style w:type="paragraph" w:customStyle="1" w:styleId="6D250058B1C3449B8A943B4AEF610AA1">
    <w:name w:val="6D250058B1C3449B8A943B4AEF610AA1"/>
    <w:rsid w:val="002759C5"/>
  </w:style>
  <w:style w:type="paragraph" w:customStyle="1" w:styleId="0CFB13FDA15448D1A850CEC485A821C4">
    <w:name w:val="0CFB13FDA15448D1A850CEC485A821C4"/>
    <w:rsid w:val="002759C5"/>
  </w:style>
  <w:style w:type="paragraph" w:customStyle="1" w:styleId="5CE69858C2FB4725BFF8D57B3D62EC58">
    <w:name w:val="5CE69858C2FB4725BFF8D57B3D62EC58"/>
    <w:rsid w:val="00275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793CCF-E2A2-4B9A-8B19-57F1418A87A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0262f94-9f35-4ac3-9a90-690165a166b7"/>
    <ds:schemaRef ds:uri="a4f35948-e619-41b3-aa29-22878b09cfd2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Master</dc:subject>
  <dc:creator>Trav Aaron</dc:creator>
  <cp:keywords/>
  <dc:description/>
  <cp:lastModifiedBy>Trav Aaron</cp:lastModifiedBy>
  <cp:revision>2</cp:revision>
  <dcterms:created xsi:type="dcterms:W3CDTF">2017-08-14T04:55:00Z</dcterms:created>
  <dcterms:modified xsi:type="dcterms:W3CDTF">2017-08-14T04:55:00Z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